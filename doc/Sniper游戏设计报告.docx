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819961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19961"/>
                              <a:chOff x="0" y="0"/>
                              <a:chExt cx="3657600" cy="1815940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473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FF1" w:rsidRPr="00193D69" w:rsidRDefault="00131671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placeholder>
                                        <w:docPart w:val="8A065EFF3D23466D907A70DAC4C4AE4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364C0">
                                        <w:rPr>
                                          <w:rFonts w:ascii="Microsoft YaHei UI" w:hAnsi="Microsoft YaHei UI" w:hint="eastAsia"/>
                                        </w:rPr>
                                        <w:t>张凯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placeholder>
                                        <w:docPart w:val="E8A78C1601424D4B9446B02BB18C953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0598E">
                                        <w:rPr>
                                          <w:rFonts w:ascii="Microsoft YaHei UI" w:hAnsi="Microsoft YaHei UI" w:hint="eastAsia"/>
                                        </w:rPr>
                                        <w:t>王安琪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教师姓名"/>
                                      <w:tag w:val=""/>
                                      <w:id w:val="-123160968"/>
                                      <w:placeholder>
                                        <w:docPart w:val="284AF67A75AA43739C3E1E401C87A425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0598E">
                                        <w:rPr>
                                          <w:rFonts w:ascii="Microsoft YaHei UI" w:hAnsi="Microsoft YaHei UI" w:hint="eastAsia"/>
                                        </w:rPr>
                                        <w:t>傅展昇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5FF1" w:rsidRPr="0099590A" w:rsidRDefault="00082DC1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9" o:spid="_x0000_s1026" style="position:absolute;margin-left:236.8pt;margin-top:0;width:4in;height:143.3pt;z-index:251666432;mso-position-horizontal:right;mso-position-horizontal-relative:page;mso-position-vertical:bottom;mso-position-vertical-relative:page;mso-height-relative:margin" coordsize="36576,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4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9C5FF1" w:rsidRPr="00193D69" w:rsidRDefault="00131671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placeholder>
                                  <w:docPart w:val="8A065EFF3D23466D907A70DAC4C4AE4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364C0">
                                  <w:rPr>
                                    <w:rFonts w:ascii="Microsoft YaHei UI" w:hAnsi="Microsoft YaHei UI" w:hint="eastAsia"/>
                                  </w:rPr>
                                  <w:t>张凯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placeholder>
                                  <w:docPart w:val="E8A78C1601424D4B9446B02BB18C953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598E">
                                  <w:rPr>
                                    <w:rFonts w:ascii="Microsoft YaHei UI" w:hAnsi="Microsoft YaHei UI" w:hint="eastAsia"/>
                                  </w:rPr>
                                  <w:t>王安琪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教师姓名"/>
                                <w:tag w:val=""/>
                                <w:id w:val="-123160968"/>
                                <w:placeholder>
                                  <w:docPart w:val="284AF67A75AA43739C3E1E401C87A425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598E">
                                  <w:rPr>
                                    <w:rFonts w:ascii="Microsoft YaHei UI" w:hAnsi="Microsoft YaHei UI" w:hint="eastAsia"/>
                                  </w:rPr>
                                  <w:t>傅展昇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9C5FF1" w:rsidRPr="0099590A" w:rsidRDefault="00082DC1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463DDF4D" wp14:editId="4EAC6DB4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F364C0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497EEF7" wp14:editId="53B720C4">
                    <wp:simplePos x="0" y="0"/>
                    <wp:positionH relativeFrom="page">
                      <wp:posOffset>4533900</wp:posOffset>
                    </wp:positionH>
                    <wp:positionV relativeFrom="page">
                      <wp:posOffset>4314825</wp:posOffset>
                    </wp:positionV>
                    <wp:extent cx="3238500" cy="1533525"/>
                    <wp:effectExtent l="0" t="0" r="0" b="952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38500" cy="1533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5FF1" w:rsidRDefault="00131671">
                                <w:pPr>
                                  <w:pStyle w:val="a7"/>
                                </w:pPr>
                                <w:sdt>
                                  <w:sdtPr>
                                    <w:alias w:val="标题"/>
                                    <w:tag w:val=""/>
                                    <w:id w:val="21308920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64C0">
                                      <w:rPr>
                                        <w:rFonts w:hint="eastAsia"/>
                                      </w:rPr>
                                      <w:t>Sniper</w:t>
                                    </w:r>
                                    <w:r w:rsidR="00F364C0">
                                      <w:t>游戏设计</w:t>
                                    </w:r>
                                    <w:r w:rsidR="00F364C0">
                                      <w:rPr>
                                        <w:rFonts w:hint="eastAsia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97EEF7" id="文本框 3" o:spid="_x0000_s1029" type="#_x0000_t202" style="position:absolute;margin-left:357pt;margin-top:339.75pt;width:25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" filled="f" stroked="f" strokeweight=".5pt">
                    <v:textbox inset="0,0,36pt,0">
                      <w:txbxContent>
                        <w:p w:rsidR="009C5FF1" w:rsidRDefault="00131671">
                          <w:pPr>
                            <w:pStyle w:val="a7"/>
                          </w:pPr>
                          <w:sdt>
                            <w:sdtPr>
                              <w:alias w:val="标题"/>
                              <w:tag w:val=""/>
                              <w:id w:val="21308920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364C0">
                                <w:rPr>
                                  <w:rFonts w:hint="eastAsia"/>
                                </w:rPr>
                                <w:t>Sniper</w:t>
                              </w:r>
                              <w:r w:rsidR="00F364C0">
                                <w:t>游戏设计</w:t>
                              </w:r>
                              <w:r w:rsidR="00F364C0">
                                <w:rPr>
                                  <w:rFonts w:hint="eastAsia"/>
                                </w:rPr>
                                <w:t>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sdt>
      <w:sdtPr>
        <w:rPr>
          <w:lang w:val="zh-CN"/>
        </w:rPr>
        <w:id w:val="2089186451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b/>
          <w:bCs/>
          <w:color w:val="000000" w:themeColor="text1"/>
          <w:sz w:val="20"/>
          <w:szCs w:val="20"/>
        </w:rPr>
      </w:sdtEndPr>
      <w:sdtContent>
        <w:p w:rsidR="00FD46B4" w:rsidRDefault="00FD46B4">
          <w:pPr>
            <w:pStyle w:val="TOC"/>
          </w:pPr>
          <w:r>
            <w:rPr>
              <w:lang w:val="zh-CN"/>
            </w:rPr>
            <w:t>目录</w:t>
          </w:r>
        </w:p>
        <w:p w:rsidR="00E61DBE" w:rsidRDefault="00FD46B4">
          <w:pPr>
            <w:pStyle w:val="10"/>
            <w:tabs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891379" w:history="1">
            <w:r w:rsidR="00E61DBE" w:rsidRPr="009B0A5C">
              <w:rPr>
                <w:rStyle w:val="af3"/>
                <w:rFonts w:ascii="Microsoft YaHei UI" w:hAnsi="Microsoft YaHei UI" w:hint="eastAsia"/>
                <w:noProof/>
                <w:lang w:val="zh-CN"/>
              </w:rPr>
              <w:t>综述</w:t>
            </w:r>
            <w:r w:rsidR="00E61DBE">
              <w:rPr>
                <w:noProof/>
                <w:webHidden/>
              </w:rPr>
              <w:tab/>
            </w:r>
            <w:r w:rsidR="00E61DBE">
              <w:rPr>
                <w:noProof/>
                <w:webHidden/>
              </w:rPr>
              <w:fldChar w:fldCharType="begin"/>
            </w:r>
            <w:r w:rsidR="00E61DBE">
              <w:rPr>
                <w:noProof/>
                <w:webHidden/>
              </w:rPr>
              <w:instrText xml:space="preserve"> PAGEREF _Toc416891379 \h </w:instrText>
            </w:r>
            <w:r w:rsidR="00E61DBE">
              <w:rPr>
                <w:noProof/>
                <w:webHidden/>
              </w:rPr>
            </w:r>
            <w:r w:rsidR="00E61DBE">
              <w:rPr>
                <w:noProof/>
                <w:webHidden/>
              </w:rPr>
              <w:fldChar w:fldCharType="separate"/>
            </w:r>
            <w:r w:rsidR="00E61DBE">
              <w:rPr>
                <w:noProof/>
                <w:webHidden/>
              </w:rPr>
              <w:t>1</w:t>
            </w:r>
            <w:r w:rsidR="00E61DBE"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10"/>
            <w:tabs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0" w:history="1">
            <w:r w:rsidRPr="009B0A5C">
              <w:rPr>
                <w:rStyle w:val="af3"/>
                <w:rFonts w:ascii="Microsoft YaHei UI" w:hAnsi="Microsoft YaHei UI" w:hint="eastAsia"/>
                <w:noProof/>
                <w:lang w:val="zh-CN"/>
              </w:rPr>
              <w:t>游戏内容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10"/>
            <w:tabs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1" w:history="1">
            <w:r w:rsidRPr="009B0A5C">
              <w:rPr>
                <w:rStyle w:val="af3"/>
                <w:rFonts w:ascii="Microsoft YaHei UI" w:hAnsi="Microsoft YaHei UI" w:hint="eastAsia"/>
                <w:noProof/>
                <w:lang w:val="zh-CN"/>
              </w:rPr>
              <w:t>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10"/>
            <w:tabs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2" w:history="1">
            <w:r w:rsidRPr="009B0A5C">
              <w:rPr>
                <w:rStyle w:val="af3"/>
                <w:rFonts w:ascii="Microsoft YaHei UI" w:hAnsi="Microsoft YaHei UI" w:hint="eastAsia"/>
                <w:noProof/>
                <w:lang w:val="zh-CN"/>
              </w:rPr>
              <w:t>技术重点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20"/>
            <w:tabs>
              <w:tab w:val="right" w:leader="dot" w:pos="7190"/>
            </w:tabs>
            <w:ind w:left="4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3" w:history="1">
            <w:r w:rsidRPr="009B0A5C">
              <w:rPr>
                <w:rStyle w:val="af3"/>
                <w:rFonts w:hint="eastAsia"/>
                <w:noProof/>
              </w:rPr>
              <w:t>游戏逻辑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30"/>
            <w:tabs>
              <w:tab w:val="right" w:leader="dot" w:pos="7190"/>
            </w:tabs>
            <w:ind w:left="8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4" w:history="1">
            <w:r w:rsidRPr="009B0A5C">
              <w:rPr>
                <w:rStyle w:val="af3"/>
                <w:rFonts w:hint="eastAsia"/>
                <w:noProof/>
              </w:rPr>
              <w:t>定时器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30"/>
            <w:tabs>
              <w:tab w:val="right" w:leader="dot" w:pos="7190"/>
            </w:tabs>
            <w:ind w:left="8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5" w:history="1">
            <w:r w:rsidRPr="009B0A5C">
              <w:rPr>
                <w:rStyle w:val="af3"/>
                <w:rFonts w:hint="eastAsia"/>
                <w:noProof/>
              </w:rPr>
              <w:t>人物结构体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30"/>
            <w:tabs>
              <w:tab w:val="right" w:leader="dot" w:pos="7190"/>
            </w:tabs>
            <w:ind w:left="8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6" w:history="1">
            <w:r w:rsidRPr="009B0A5C">
              <w:rPr>
                <w:rStyle w:val="af3"/>
                <w:rFonts w:hint="eastAsia"/>
                <w:noProof/>
              </w:rPr>
              <w:t>人物脚本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20"/>
            <w:tabs>
              <w:tab w:val="right" w:leader="dot" w:pos="7190"/>
            </w:tabs>
            <w:ind w:left="4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7" w:history="1">
            <w:r w:rsidRPr="009B0A5C">
              <w:rPr>
                <w:rStyle w:val="af3"/>
                <w:rFonts w:hint="eastAsia"/>
                <w:noProof/>
              </w:rPr>
              <w:t>人物绘制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30"/>
            <w:tabs>
              <w:tab w:val="right" w:leader="dot" w:pos="7190"/>
            </w:tabs>
            <w:ind w:left="8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8" w:history="1">
            <w:r w:rsidRPr="009B0A5C">
              <w:rPr>
                <w:rStyle w:val="af3"/>
                <w:rFonts w:hint="eastAsia"/>
                <w:noProof/>
              </w:rPr>
              <w:t>人物模型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30"/>
            <w:tabs>
              <w:tab w:val="right" w:leader="dot" w:pos="7190"/>
            </w:tabs>
            <w:ind w:left="8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89" w:history="1">
            <w:r w:rsidRPr="009B0A5C">
              <w:rPr>
                <w:rStyle w:val="af3"/>
                <w:rFonts w:hint="eastAsia"/>
                <w:noProof/>
              </w:rPr>
              <w:t>运动模型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30"/>
            <w:tabs>
              <w:tab w:val="right" w:leader="dot" w:pos="7190"/>
            </w:tabs>
            <w:ind w:left="8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90" w:history="1">
            <w:r w:rsidRPr="009B0A5C">
              <w:rPr>
                <w:rStyle w:val="af3"/>
                <w:rFonts w:hint="eastAsia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20"/>
            <w:tabs>
              <w:tab w:val="right" w:leader="dot" w:pos="7190"/>
            </w:tabs>
            <w:ind w:left="4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91" w:history="1">
            <w:r w:rsidRPr="009B0A5C">
              <w:rPr>
                <w:rStyle w:val="af3"/>
                <w:rFonts w:hint="eastAsia"/>
                <w:noProof/>
              </w:rPr>
              <w:t>狙击镜头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30"/>
            <w:tabs>
              <w:tab w:val="right" w:leader="dot" w:pos="7190"/>
            </w:tabs>
            <w:ind w:left="8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92" w:history="1">
            <w:r w:rsidRPr="009B0A5C">
              <w:rPr>
                <w:rStyle w:val="af3"/>
                <w:rFonts w:hint="eastAsia"/>
                <w:noProof/>
              </w:rPr>
              <w:t>延迟到位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30"/>
            <w:tabs>
              <w:tab w:val="right" w:leader="dot" w:pos="7190"/>
            </w:tabs>
            <w:ind w:left="80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93" w:history="1">
            <w:r w:rsidRPr="009B0A5C">
              <w:rPr>
                <w:rStyle w:val="af3"/>
                <w:rFonts w:hint="eastAsia"/>
                <w:noProof/>
              </w:rPr>
              <w:t>绘制鼠标过程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10"/>
            <w:tabs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94" w:history="1">
            <w:r w:rsidRPr="009B0A5C">
              <w:rPr>
                <w:rStyle w:val="af3"/>
                <w:rFonts w:hint="eastAsia"/>
                <w:noProof/>
              </w:rPr>
              <w:t>组员分工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10"/>
            <w:tabs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95" w:history="1">
            <w:r w:rsidRPr="009B0A5C">
              <w:rPr>
                <w:rStyle w:val="af3"/>
                <w:rFonts w:hint="eastAsia"/>
                <w:noProof/>
              </w:rPr>
              <w:t>伦理声明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DBE" w:rsidRDefault="00E61DBE">
          <w:pPr>
            <w:pStyle w:val="10"/>
            <w:tabs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6891396" w:history="1">
            <w:r w:rsidRPr="009B0A5C">
              <w:rPr>
                <w:rStyle w:val="af3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_Toc416891396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B4" w:rsidRDefault="00FD46B4">
          <w:r>
            <w:rPr>
              <w:b/>
              <w:bCs/>
              <w:lang w:val="zh-CN"/>
            </w:rPr>
            <w:fldChar w:fldCharType="end"/>
          </w:r>
        </w:p>
      </w:sdtContent>
    </w:sdt>
    <w:p w:rsidR="009C5FF1" w:rsidRPr="00292C69" w:rsidRDefault="00F83F47">
      <w:pPr>
        <w:pStyle w:val="1"/>
        <w:rPr>
          <w:rFonts w:ascii="Microsoft YaHei UI" w:hAnsi="Microsoft YaHei UI"/>
        </w:rPr>
      </w:pPr>
      <w:bookmarkStart w:id="0" w:name="_Toc416891379"/>
      <w:r>
        <w:rPr>
          <w:rFonts w:ascii="Microsoft YaHei UI" w:hAnsi="Microsoft YaHei UI"/>
          <w:lang w:val="zh-CN"/>
        </w:rPr>
        <w:t>综述</w:t>
      </w:r>
      <w:bookmarkEnd w:id="0"/>
    </w:p>
    <w:p w:rsidR="009C5FF1" w:rsidRPr="00292C69" w:rsidRDefault="00F83F47">
      <w:pPr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本报告是根据汇编程序设计课程小组作业的要求，</w:t>
      </w:r>
      <w:r w:rsidR="00751743">
        <w:rPr>
          <w:rFonts w:ascii="Microsoft YaHei UI" w:hAnsi="Microsoft YaHei UI"/>
          <w:lang w:val="zh-CN"/>
        </w:rPr>
        <w:t>对</w:t>
      </w:r>
      <w:r w:rsidR="00461BBE">
        <w:rPr>
          <w:rFonts w:ascii="Microsoft YaHei UI" w:hAnsi="Microsoft YaHei UI"/>
          <w:lang w:val="zh-CN"/>
        </w:rPr>
        <w:t>本组作品Sniper游戏的游戏内容和技术重点进行介绍。</w:t>
      </w:r>
    </w:p>
    <w:p w:rsidR="009C5FF1" w:rsidRPr="00292C69" w:rsidRDefault="00BE0C5C">
      <w:pPr>
        <w:pStyle w:val="1"/>
        <w:rPr>
          <w:rFonts w:ascii="Microsoft YaHei UI" w:hAnsi="Microsoft YaHei UI"/>
        </w:rPr>
      </w:pPr>
      <w:bookmarkStart w:id="1" w:name="_Toc416891380"/>
      <w:r>
        <w:rPr>
          <w:rFonts w:ascii="Microsoft YaHei UI" w:hAnsi="Microsoft YaHei UI"/>
          <w:lang w:val="zh-CN"/>
        </w:rPr>
        <w:t>游戏内容</w:t>
      </w:r>
      <w:bookmarkEnd w:id="1"/>
    </w:p>
    <w:p w:rsidR="009C5FF1" w:rsidRDefault="005877FE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>Sniper游戏是一款狙击类小游戏</w:t>
      </w:r>
      <w:r w:rsidR="00E02358">
        <w:rPr>
          <w:rFonts w:ascii="Microsoft YaHei UI" w:hAnsi="Microsoft YaHei UI"/>
        </w:rPr>
        <w:t>。</w:t>
      </w:r>
      <w:r w:rsidR="00807CB4">
        <w:rPr>
          <w:rFonts w:ascii="Microsoft YaHei UI" w:hAnsi="Microsoft YaHei UI"/>
        </w:rPr>
        <w:t>游戏的目标是</w:t>
      </w:r>
      <w:r w:rsidR="005106B2">
        <w:rPr>
          <w:rFonts w:ascii="Microsoft YaHei UI" w:hAnsi="Microsoft YaHei UI"/>
        </w:rPr>
        <w:t>玩家根据每一轮任务提出的要求，</w:t>
      </w:r>
      <w:r w:rsidR="00B473CD">
        <w:rPr>
          <w:rFonts w:ascii="Microsoft YaHei UI" w:hAnsi="Microsoft YaHei UI"/>
        </w:rPr>
        <w:t>使用狙击枪</w:t>
      </w:r>
      <w:r w:rsidR="002276FE">
        <w:rPr>
          <w:rFonts w:ascii="Microsoft YaHei UI" w:hAnsi="Microsoft YaHei UI"/>
        </w:rPr>
        <w:t>击中相应</w:t>
      </w:r>
      <w:r w:rsidR="00E85992">
        <w:rPr>
          <w:rFonts w:ascii="Microsoft YaHei UI" w:hAnsi="Microsoft YaHei UI"/>
        </w:rPr>
        <w:t>人物</w:t>
      </w:r>
      <w:r w:rsidR="002276FE">
        <w:rPr>
          <w:rFonts w:ascii="Microsoft YaHei UI" w:hAnsi="Microsoft YaHei UI"/>
        </w:rPr>
        <w:t>的头部</w:t>
      </w:r>
      <w:r w:rsidR="003A0879">
        <w:rPr>
          <w:rFonts w:ascii="Microsoft YaHei UI" w:hAnsi="Microsoft YaHei UI"/>
        </w:rPr>
        <w:t>从而将其杀死</w:t>
      </w:r>
      <w:r w:rsidR="00472490">
        <w:rPr>
          <w:rFonts w:ascii="Microsoft YaHei UI" w:hAnsi="Microsoft YaHei UI"/>
        </w:rPr>
        <w:t>。</w:t>
      </w:r>
      <w:r w:rsidR="00821D85">
        <w:rPr>
          <w:rFonts w:ascii="Microsoft YaHei UI" w:hAnsi="Microsoft YaHei UI"/>
        </w:rPr>
        <w:t>根据游戏剧情的不同，</w:t>
      </w:r>
      <w:r w:rsidR="0094310B">
        <w:rPr>
          <w:rFonts w:ascii="Microsoft YaHei UI" w:hAnsi="Microsoft YaHei UI"/>
        </w:rPr>
        <w:t>玩家狙击游戏中人物的顺序</w:t>
      </w:r>
      <w:r w:rsidR="0090749C">
        <w:rPr>
          <w:rFonts w:ascii="Microsoft YaHei UI" w:hAnsi="Microsoft YaHei UI"/>
        </w:rPr>
        <w:t>可能会</w:t>
      </w:r>
      <w:r w:rsidR="002276FE">
        <w:rPr>
          <w:rFonts w:ascii="Microsoft YaHei UI" w:hAnsi="Microsoft YaHei UI"/>
        </w:rPr>
        <w:t>有所限制</w:t>
      </w:r>
      <w:r w:rsidR="00472490">
        <w:rPr>
          <w:rFonts w:ascii="Microsoft YaHei UI" w:hAnsi="Microsoft YaHei UI"/>
        </w:rPr>
        <w:t>。</w:t>
      </w:r>
      <w:r w:rsidR="003F2E5A">
        <w:rPr>
          <w:rFonts w:ascii="Microsoft YaHei UI" w:hAnsi="Microsoft YaHei UI"/>
        </w:rPr>
        <w:t>游戏的操作方法是</w:t>
      </w:r>
      <w:r w:rsidR="00B06F4F">
        <w:rPr>
          <w:rFonts w:ascii="Microsoft YaHei UI" w:hAnsi="Microsoft YaHei UI"/>
        </w:rPr>
        <w:t>通过鼠标移动控制狙击镜头的瞄准，通过鼠标左键控制</w:t>
      </w:r>
      <w:r w:rsidR="007C708D">
        <w:rPr>
          <w:rFonts w:ascii="Microsoft YaHei UI" w:hAnsi="Microsoft YaHei UI"/>
        </w:rPr>
        <w:t>开枪。</w:t>
      </w:r>
    </w:p>
    <w:p w:rsidR="00F53CCA" w:rsidRPr="00292C69" w:rsidRDefault="00736D09" w:rsidP="00F53CCA">
      <w:pPr>
        <w:pStyle w:val="1"/>
        <w:rPr>
          <w:rFonts w:ascii="Microsoft YaHei UI" w:hAnsi="Microsoft YaHei UI"/>
        </w:rPr>
      </w:pPr>
      <w:bookmarkStart w:id="2" w:name="_Toc416891381"/>
      <w:r>
        <w:rPr>
          <w:rFonts w:ascii="Microsoft YaHei UI" w:hAnsi="Microsoft YaHei UI"/>
          <w:lang w:val="zh-CN"/>
        </w:rPr>
        <w:t>开发工具</w:t>
      </w:r>
      <w:bookmarkEnd w:id="2"/>
    </w:p>
    <w:p w:rsidR="00810E17" w:rsidRDefault="009707D1">
      <w:p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Sniper游戏</w:t>
      </w:r>
      <w:r w:rsidR="00816517">
        <w:rPr>
          <w:rFonts w:ascii="Microsoft YaHei UI" w:hAnsi="Microsoft YaHei UI" w:hint="eastAsia"/>
        </w:rPr>
        <w:t>基于Windows环境，</w:t>
      </w:r>
      <w:r w:rsidR="00445E87">
        <w:rPr>
          <w:rFonts w:ascii="Microsoft YaHei UI" w:hAnsi="Microsoft YaHei UI" w:hint="eastAsia"/>
        </w:rPr>
        <w:t>使用MASM32</w:t>
      </w:r>
      <w:r w:rsidR="00556E3B">
        <w:rPr>
          <w:rFonts w:ascii="Microsoft YaHei UI" w:hAnsi="Microsoft YaHei UI" w:hint="eastAsia"/>
        </w:rPr>
        <w:t>作为编译及链接工具</w:t>
      </w:r>
      <w:r w:rsidR="0036418B">
        <w:rPr>
          <w:rFonts w:ascii="Microsoft YaHei UI" w:hAnsi="Microsoft YaHei UI" w:hint="eastAsia"/>
        </w:rPr>
        <w:t>进行开发</w:t>
      </w:r>
      <w:r w:rsidR="00F62C7F">
        <w:rPr>
          <w:rFonts w:ascii="Microsoft YaHei UI" w:hAnsi="Microsoft YaHei UI" w:hint="eastAsia"/>
        </w:rPr>
        <w:t>，</w:t>
      </w:r>
      <w:r w:rsidR="004E7EFD">
        <w:rPr>
          <w:rFonts w:ascii="Microsoft YaHei UI" w:hAnsi="Microsoft YaHei UI" w:hint="eastAsia"/>
        </w:rPr>
        <w:t>最终生成的应用程序为</w:t>
      </w:r>
      <w:r w:rsidR="00895B25">
        <w:rPr>
          <w:rFonts w:ascii="Microsoft YaHei UI" w:hAnsi="Microsoft YaHei UI" w:hint="eastAsia"/>
        </w:rPr>
        <w:t>32位可执行文件。</w:t>
      </w:r>
    </w:p>
    <w:p w:rsidR="00DD59FB" w:rsidRPr="00292C69" w:rsidRDefault="00D47A3F" w:rsidP="00DD59FB">
      <w:pPr>
        <w:pStyle w:val="1"/>
        <w:rPr>
          <w:rFonts w:ascii="Microsoft YaHei UI" w:hAnsi="Microsoft YaHei UI"/>
        </w:rPr>
      </w:pPr>
      <w:bookmarkStart w:id="3" w:name="_Toc416891382"/>
      <w:r>
        <w:rPr>
          <w:rFonts w:ascii="Microsoft YaHei UI" w:hAnsi="Microsoft YaHei UI"/>
          <w:lang w:val="zh-CN"/>
        </w:rPr>
        <w:lastRenderedPageBreak/>
        <w:t>技术重点</w:t>
      </w:r>
      <w:bookmarkEnd w:id="3"/>
    </w:p>
    <w:p w:rsidR="00DD59FB" w:rsidRDefault="00166171" w:rsidP="00166171">
      <w:pPr>
        <w:pStyle w:val="2"/>
      </w:pPr>
      <w:bookmarkStart w:id="4" w:name="_Toc416891383"/>
      <w:r>
        <w:rPr>
          <w:rFonts w:hint="eastAsia"/>
        </w:rPr>
        <w:t>游戏逻辑</w:t>
      </w:r>
      <w:bookmarkEnd w:id="4"/>
    </w:p>
    <w:p w:rsidR="00166171" w:rsidRDefault="00C86154" w:rsidP="0008653D">
      <w:pPr>
        <w:pStyle w:val="3"/>
      </w:pPr>
      <w:bookmarkStart w:id="5" w:name="_Toc416891384"/>
      <w:r>
        <w:t>定时</w:t>
      </w:r>
      <w:r w:rsidR="00F44F40">
        <w:t>器</w:t>
      </w:r>
      <w:bookmarkEnd w:id="5"/>
    </w:p>
    <w:p w:rsidR="00C86154" w:rsidRDefault="005D3942" w:rsidP="00C86154">
      <w:r>
        <w:rPr>
          <w:rFonts w:hint="eastAsia"/>
        </w:rPr>
        <w:t>游戏的每一关通过设置一个定时器</w:t>
      </w:r>
      <w:r w:rsidR="008E67C7">
        <w:rPr>
          <w:rFonts w:hint="eastAsia"/>
        </w:rPr>
        <w:t>持续触发游戏后台逻辑与前端界面的更新</w:t>
      </w:r>
      <w:r w:rsidR="003A2D77">
        <w:rPr>
          <w:rFonts w:hint="eastAsia"/>
        </w:rPr>
        <w:t>，从而实现游戏的持续运行。</w:t>
      </w:r>
      <w:r w:rsidR="00943690">
        <w:rPr>
          <w:rFonts w:hint="eastAsia"/>
        </w:rPr>
        <w:t>在本</w:t>
      </w:r>
      <w:r w:rsidR="009037B8">
        <w:rPr>
          <w:rFonts w:hint="eastAsia"/>
        </w:rPr>
        <w:t>游戏中的设定为</w:t>
      </w:r>
      <w:r w:rsidR="00317911">
        <w:rPr>
          <w:rFonts w:hint="eastAsia"/>
        </w:rPr>
        <w:t>每隔</w:t>
      </w:r>
      <w:r w:rsidR="00317911">
        <w:rPr>
          <w:rFonts w:hint="eastAsia"/>
        </w:rPr>
        <w:t>20</w:t>
      </w:r>
      <w:r w:rsidR="00317911">
        <w:t xml:space="preserve"> ms</w:t>
      </w:r>
      <w:r w:rsidR="00317911">
        <w:t>触发一次。</w:t>
      </w:r>
    </w:p>
    <w:p w:rsidR="00317911" w:rsidRDefault="006A4684" w:rsidP="00C77A40">
      <w:pPr>
        <w:pStyle w:val="3"/>
      </w:pPr>
      <w:bookmarkStart w:id="6" w:name="_Toc416891385"/>
      <w:r>
        <w:rPr>
          <w:rFonts w:hint="eastAsia"/>
        </w:rPr>
        <w:t>人物结构体</w:t>
      </w:r>
      <w:bookmarkEnd w:id="6"/>
    </w:p>
    <w:p w:rsidR="006A4684" w:rsidRDefault="0039779A" w:rsidP="006A4684">
      <w:r>
        <w:t>对游戏中的</w:t>
      </w:r>
      <w:r w:rsidR="00E973C7">
        <w:t>人物</w:t>
      </w:r>
      <w:r w:rsidR="002C535A">
        <w:t>所定义的结构体为</w:t>
      </w:r>
      <w:r w:rsidR="00466F7D">
        <w:t>：</w:t>
      </w:r>
    </w:p>
    <w:p w:rsidR="002C535A" w:rsidRDefault="002C535A" w:rsidP="002C535A">
      <w:r>
        <w:t>Person STRUCT</w:t>
      </w:r>
    </w:p>
    <w:p w:rsidR="002C535A" w:rsidRDefault="002C535A" w:rsidP="002C535A">
      <w:r>
        <w:t xml:space="preserve">     alive     BYTE   ALIVE</w:t>
      </w:r>
      <w:r w:rsidR="008E6549">
        <w:t xml:space="preserve">                                        ;</w:t>
      </w:r>
      <w:r w:rsidR="008E6549">
        <w:t>是否存活</w:t>
      </w:r>
    </w:p>
    <w:p w:rsidR="002C535A" w:rsidRDefault="002C535A" w:rsidP="002C535A">
      <w:r>
        <w:t xml:space="preserve">     position  POINT  &lt;0, 0&gt;</w:t>
      </w:r>
      <w:r w:rsidR="008E6549">
        <w:t xml:space="preserve">                                       ;</w:t>
      </w:r>
      <w:r w:rsidR="00AD3B49">
        <w:t>头部中心位置</w:t>
      </w:r>
    </w:p>
    <w:p w:rsidR="002C535A" w:rsidRDefault="002C535A" w:rsidP="002C535A">
      <w:r>
        <w:t xml:space="preserve">     speed     DWORD  SPEED_NULL</w:t>
      </w:r>
      <w:r w:rsidR="00AD3B49">
        <w:t xml:space="preserve">                      ;</w:t>
      </w:r>
      <w:r w:rsidR="004A25EF">
        <w:t>速度</w:t>
      </w:r>
    </w:p>
    <w:p w:rsidR="002C535A" w:rsidRDefault="002C535A" w:rsidP="002C535A">
      <w:r>
        <w:t xml:space="preserve">     direction SDWORD DIRECTION_RIGHT</w:t>
      </w:r>
      <w:r w:rsidR="004A25EF">
        <w:t xml:space="preserve">         ;</w:t>
      </w:r>
      <w:r w:rsidR="004A25EF">
        <w:t>朝向</w:t>
      </w:r>
    </w:p>
    <w:p w:rsidR="002C535A" w:rsidRDefault="002C535A" w:rsidP="002C535A">
      <w:r>
        <w:t xml:space="preserve">     hasGun    BYTE   NO_GUN</w:t>
      </w:r>
      <w:r w:rsidR="004A25EF">
        <w:t xml:space="preserve">                                ;</w:t>
      </w:r>
      <w:r w:rsidR="004A25EF">
        <w:t>是否拿枪</w:t>
      </w:r>
    </w:p>
    <w:p w:rsidR="002C535A" w:rsidRDefault="002C535A" w:rsidP="002C535A">
      <w:r>
        <w:t xml:space="preserve">     lastTime  BYTE   DYING_TIME</w:t>
      </w:r>
      <w:r w:rsidR="004A25EF">
        <w:t xml:space="preserve">                        ;</w:t>
      </w:r>
      <w:r w:rsidR="00614699">
        <w:t>濒死剩余时间</w:t>
      </w:r>
    </w:p>
    <w:p w:rsidR="002C535A" w:rsidRDefault="002C535A" w:rsidP="002C535A">
      <w:r>
        <w:t xml:space="preserve">     lpProc    DWORD  NULL</w:t>
      </w:r>
      <w:r w:rsidR="00D74896">
        <w:t xml:space="preserve">                                    ;</w:t>
      </w:r>
      <w:r w:rsidR="000E07E2">
        <w:t>人物脚本</w:t>
      </w:r>
    </w:p>
    <w:p w:rsidR="002C535A" w:rsidRDefault="002C535A" w:rsidP="002C535A">
      <w:r>
        <w:t>Person ENDS</w:t>
      </w:r>
    </w:p>
    <w:p w:rsidR="001C14D6" w:rsidRDefault="00F065EE" w:rsidP="002C535A">
      <w:r>
        <w:rPr>
          <w:rFonts w:hint="eastAsia"/>
        </w:rPr>
        <w:t>结构体包含了人物的属性信息以及人物</w:t>
      </w:r>
      <w:r w:rsidR="00630E62">
        <w:rPr>
          <w:rFonts w:hint="eastAsia"/>
        </w:rPr>
        <w:t>的</w:t>
      </w:r>
      <w:r w:rsidR="0006355F">
        <w:rPr>
          <w:rFonts w:hint="eastAsia"/>
        </w:rPr>
        <w:t>脚本。</w:t>
      </w:r>
    </w:p>
    <w:p w:rsidR="00DE76E7" w:rsidRDefault="00010A98" w:rsidP="008C2B67">
      <w:pPr>
        <w:pStyle w:val="3"/>
      </w:pPr>
      <w:bookmarkStart w:id="7" w:name="_Toc416891386"/>
      <w:r>
        <w:rPr>
          <w:rFonts w:hint="eastAsia"/>
        </w:rPr>
        <w:t>人物脚本</w:t>
      </w:r>
      <w:bookmarkEnd w:id="7"/>
    </w:p>
    <w:p w:rsidR="00010A98" w:rsidRPr="00010A98" w:rsidRDefault="00AC51C2" w:rsidP="00010A98">
      <w:r>
        <w:rPr>
          <w:rFonts w:hint="eastAsia"/>
        </w:rPr>
        <w:t>人物的脚本在</w:t>
      </w:r>
      <w:r>
        <w:rPr>
          <w:rFonts w:hint="eastAsia"/>
        </w:rPr>
        <w:t>Person</w:t>
      </w:r>
      <w:r>
        <w:rPr>
          <w:rFonts w:hint="eastAsia"/>
        </w:rPr>
        <w:t>结构体中</w:t>
      </w:r>
      <w:r w:rsidR="006D4986">
        <w:rPr>
          <w:rFonts w:hint="eastAsia"/>
        </w:rPr>
        <w:t>以函数指针的形式保存。</w:t>
      </w:r>
      <w:r w:rsidR="005348BD">
        <w:rPr>
          <w:rFonts w:hint="eastAsia"/>
        </w:rPr>
        <w:t>游戏中的每一个</w:t>
      </w:r>
      <w:r w:rsidR="005348BD">
        <w:rPr>
          <w:rFonts w:hint="eastAsia"/>
        </w:rPr>
        <w:t>NPC</w:t>
      </w:r>
      <w:r w:rsidR="005348BD">
        <w:rPr>
          <w:rFonts w:hint="eastAsia"/>
        </w:rPr>
        <w:t>都有一个特定的脚本，</w:t>
      </w:r>
      <w:r w:rsidR="000413D1">
        <w:rPr>
          <w:rFonts w:hint="eastAsia"/>
        </w:rPr>
        <w:t>从而实现</w:t>
      </w:r>
      <w:r w:rsidR="00186EA5">
        <w:rPr>
          <w:rFonts w:hint="eastAsia"/>
        </w:rPr>
        <w:t>每一个</w:t>
      </w:r>
      <w:r w:rsidR="00186EA5">
        <w:rPr>
          <w:rFonts w:hint="eastAsia"/>
        </w:rPr>
        <w:t>NPC</w:t>
      </w:r>
      <w:r w:rsidR="00186EA5">
        <w:rPr>
          <w:rFonts w:hint="eastAsia"/>
        </w:rPr>
        <w:t>的独特的行为，</w:t>
      </w:r>
      <w:r w:rsidR="002622D7">
        <w:rPr>
          <w:rFonts w:hint="eastAsia"/>
        </w:rPr>
        <w:t>例如</w:t>
      </w:r>
      <w:r w:rsidR="00A14432">
        <w:rPr>
          <w:rFonts w:hint="eastAsia"/>
        </w:rPr>
        <w:t>NPC</w:t>
      </w:r>
      <w:r w:rsidR="00A14432">
        <w:rPr>
          <w:rFonts w:hint="eastAsia"/>
        </w:rPr>
        <w:t>的来回巡逻、</w:t>
      </w:r>
      <w:r w:rsidR="003E3EB8">
        <w:rPr>
          <w:rFonts w:hint="eastAsia"/>
        </w:rPr>
        <w:t>当</w:t>
      </w:r>
      <w:r w:rsidR="003E3EB8">
        <w:rPr>
          <w:rFonts w:hint="eastAsia"/>
        </w:rPr>
        <w:t>NPC</w:t>
      </w:r>
      <w:r w:rsidR="00AC4F4A">
        <w:rPr>
          <w:rFonts w:hint="eastAsia"/>
        </w:rPr>
        <w:t>发现别的</w:t>
      </w:r>
      <w:r w:rsidR="00AC4F4A">
        <w:rPr>
          <w:rFonts w:hint="eastAsia"/>
        </w:rPr>
        <w:t>NPC</w:t>
      </w:r>
      <w:r w:rsidR="00AC4F4A">
        <w:rPr>
          <w:rFonts w:hint="eastAsia"/>
        </w:rPr>
        <w:t>被杀死后</w:t>
      </w:r>
      <w:r w:rsidR="00184ECA">
        <w:rPr>
          <w:rFonts w:hint="eastAsia"/>
        </w:rPr>
        <w:t>导致游戏失败</w:t>
      </w:r>
      <w:r w:rsidR="00EF5EC1">
        <w:rPr>
          <w:rFonts w:hint="eastAsia"/>
        </w:rPr>
        <w:t>等。</w:t>
      </w:r>
    </w:p>
    <w:p w:rsidR="006745C3" w:rsidRDefault="003F0CF8" w:rsidP="00CD01EF">
      <w:pPr>
        <w:pStyle w:val="2"/>
      </w:pPr>
      <w:bookmarkStart w:id="8" w:name="_Toc416891387"/>
      <w:r>
        <w:rPr>
          <w:rFonts w:hint="eastAsia"/>
        </w:rPr>
        <w:t>人物绘制</w:t>
      </w:r>
      <w:bookmarkEnd w:id="8"/>
    </w:p>
    <w:p w:rsidR="00FD2968" w:rsidRDefault="00FD2968" w:rsidP="00FD2968">
      <w:r>
        <w:rPr>
          <w:rFonts w:hint="eastAsia"/>
        </w:rPr>
        <w:t>为了</w:t>
      </w:r>
      <w:r>
        <w:t>实现</w:t>
      </w:r>
      <w:r>
        <w:rPr>
          <w:rFonts w:hint="eastAsia"/>
        </w:rPr>
        <w:t>游戏</w:t>
      </w:r>
      <w:r>
        <w:t>中丰富多样的</w:t>
      </w:r>
      <w:r>
        <w:rPr>
          <w:rFonts w:hint="eastAsia"/>
        </w:rPr>
        <w:t>人物</w:t>
      </w:r>
      <w:r>
        <w:t>状态</w:t>
      </w:r>
      <w:r>
        <w:rPr>
          <w:rFonts w:hint="eastAsia"/>
        </w:rPr>
        <w:t>，本程序</w:t>
      </w:r>
      <w:r>
        <w:t>采用</w:t>
      </w:r>
      <w:r>
        <w:rPr>
          <w:rFonts w:hint="eastAsia"/>
        </w:rPr>
        <w:t>了</w:t>
      </w:r>
      <w:r>
        <w:t>代码绘制</w:t>
      </w:r>
      <w:r>
        <w:rPr>
          <w:rFonts w:hint="eastAsia"/>
        </w:rPr>
        <w:t>火柴人的</w:t>
      </w:r>
      <w:r>
        <w:t>方式。</w:t>
      </w:r>
      <w:r>
        <w:rPr>
          <w:rFonts w:hint="eastAsia"/>
        </w:rPr>
        <w:t>共使用</w:t>
      </w:r>
      <w:r>
        <w:rPr>
          <w:rFonts w:hint="eastAsia"/>
        </w:rPr>
        <w:t>D</w:t>
      </w:r>
      <w:r>
        <w:t>rawPerson.inc</w:t>
      </w:r>
      <w:r>
        <w:rPr>
          <w:rFonts w:hint="eastAsia"/>
        </w:rPr>
        <w:t>与</w:t>
      </w:r>
      <w:r>
        <w:rPr>
          <w:rFonts w:hint="eastAsia"/>
        </w:rPr>
        <w:t>DrawPerson.asm</w:t>
      </w:r>
      <w:r>
        <w:rPr>
          <w:rFonts w:hint="eastAsia"/>
        </w:rPr>
        <w:t>共七百</w:t>
      </w:r>
      <w:r>
        <w:t>多行代码实现。</w:t>
      </w:r>
    </w:p>
    <w:p w:rsidR="00FD2968" w:rsidRDefault="00FD2968" w:rsidP="00FD2968">
      <w:pPr>
        <w:pStyle w:val="3"/>
      </w:pPr>
      <w:bookmarkStart w:id="9" w:name="_Toc416891388"/>
      <w:r>
        <w:rPr>
          <w:rFonts w:hint="eastAsia"/>
        </w:rPr>
        <w:lastRenderedPageBreak/>
        <w:t>人物</w:t>
      </w:r>
      <w:r>
        <w:t>模型</w:t>
      </w:r>
      <w:bookmarkEnd w:id="9"/>
    </w:p>
    <w:p w:rsidR="00FD2968" w:rsidRDefault="00FD2968" w:rsidP="00FD2968">
      <w:r w:rsidRPr="004C4E57">
        <w:rPr>
          <w:noProof/>
        </w:rPr>
        <w:drawing>
          <wp:inline distT="0" distB="0" distL="0" distR="0" wp14:anchorId="5890F673" wp14:editId="4C4B720B">
            <wp:extent cx="2348230" cy="1272540"/>
            <wp:effectExtent l="0" t="0" r="0" b="3810"/>
            <wp:docPr id="22" name="图片 22" descr="D:\study\life\asm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life\asm\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968" w:rsidRDefault="00FD2968" w:rsidP="00FD2968">
      <w:r>
        <w:rPr>
          <w:rFonts w:hint="eastAsia"/>
        </w:rPr>
        <w:t>将</w:t>
      </w:r>
      <w:r>
        <w:t>人体结构抽象为</w:t>
      </w:r>
      <w:r>
        <w:rPr>
          <w:rFonts w:hint="eastAsia"/>
        </w:rPr>
        <w:t>六个</w:t>
      </w:r>
      <w:r>
        <w:t>部分</w:t>
      </w:r>
      <w:r>
        <w:rPr>
          <w:rFonts w:hint="eastAsia"/>
        </w:rPr>
        <w:t>：圆形</w:t>
      </w:r>
      <w:r>
        <w:t>的头部，</w:t>
      </w:r>
      <w:r>
        <w:rPr>
          <w:rFonts w:hint="eastAsia"/>
        </w:rPr>
        <w:t>直线</w:t>
      </w:r>
      <w:r>
        <w:t>的手臂、躯干</w:t>
      </w:r>
      <w:r>
        <w:rPr>
          <w:rFonts w:hint="eastAsia"/>
        </w:rPr>
        <w:t>、</w:t>
      </w:r>
      <w:r>
        <w:t>双腿和脚</w:t>
      </w:r>
      <w:r>
        <w:rPr>
          <w:rFonts w:hint="eastAsia"/>
        </w:rPr>
        <w:t>。根据</w:t>
      </w:r>
      <w:r>
        <w:rPr>
          <w:rFonts w:hint="eastAsia"/>
        </w:rPr>
        <w:t>Person</w:t>
      </w:r>
      <w:r>
        <w:rPr>
          <w:rFonts w:hint="eastAsia"/>
        </w:rPr>
        <w:t>结构</w:t>
      </w:r>
      <w:r>
        <w:t>的属性，</w:t>
      </w:r>
      <w:r>
        <w:rPr>
          <w:rFonts w:hint="eastAsia"/>
        </w:rPr>
        <w:t>需要</w:t>
      </w:r>
      <w:r>
        <w:t>配置</w:t>
      </w:r>
      <w:r>
        <w:rPr>
          <w:rFonts w:hint="eastAsia"/>
        </w:rPr>
        <w:t>枪。</w:t>
      </w:r>
    </w:p>
    <w:p w:rsidR="00FD2968" w:rsidRDefault="00FD2968" w:rsidP="00FD2968">
      <w:r>
        <w:rPr>
          <w:rFonts w:hint="eastAsia"/>
        </w:rPr>
        <w:t>人</w:t>
      </w:r>
      <w:r>
        <w:t>的</w:t>
      </w:r>
      <w:r>
        <w:rPr>
          <w:rFonts w:hint="eastAsia"/>
        </w:rPr>
        <w:t>运动</w:t>
      </w:r>
      <w:r>
        <w:t>状态有</w:t>
      </w:r>
      <w:r>
        <w:rPr>
          <w:rFonts w:hint="eastAsia"/>
        </w:rPr>
        <w:t>：</w:t>
      </w:r>
      <w:r>
        <w:t>站立</w:t>
      </w:r>
      <w:r>
        <w:rPr>
          <w:rFonts w:hint="eastAsia"/>
        </w:rPr>
        <w:t>、</w:t>
      </w:r>
      <w:r>
        <w:t>行走、奔跑。</w:t>
      </w:r>
    </w:p>
    <w:p w:rsidR="00FD2968" w:rsidRDefault="00FD2968" w:rsidP="00FD2968">
      <w:r>
        <w:rPr>
          <w:rFonts w:hint="eastAsia"/>
        </w:rPr>
        <w:t>脚方向的不同</w:t>
      </w:r>
      <w:r>
        <w:t>表示面朝左、或者面朝右。</w:t>
      </w:r>
    </w:p>
    <w:p w:rsidR="00FD2968" w:rsidRDefault="00FD2968" w:rsidP="00FD2968">
      <w:r>
        <w:rPr>
          <w:rFonts w:hint="eastAsia"/>
        </w:rPr>
        <w:t>击中后</w:t>
      </w:r>
      <w:r>
        <w:t>，会绘制倒地和</w:t>
      </w:r>
      <w:r>
        <w:rPr>
          <w:rFonts w:hint="eastAsia"/>
        </w:rPr>
        <w:t>流血</w:t>
      </w:r>
      <w:r>
        <w:t>的场景。</w:t>
      </w:r>
    </w:p>
    <w:p w:rsidR="00FD2968" w:rsidRDefault="00FD2968" w:rsidP="00FD2968">
      <w:pPr>
        <w:pStyle w:val="3"/>
      </w:pPr>
      <w:bookmarkStart w:id="10" w:name="_Toc416891389"/>
      <w:r>
        <w:rPr>
          <w:rFonts w:hint="eastAsia"/>
        </w:rPr>
        <w:t>运动</w:t>
      </w:r>
      <w:r>
        <w:t>模型</w:t>
      </w:r>
      <w:bookmarkEnd w:id="10"/>
    </w:p>
    <w:p w:rsidR="00FD2968" w:rsidRDefault="00FD2968" w:rsidP="00FD2968">
      <w:r>
        <w:rPr>
          <w:rFonts w:hint="eastAsia"/>
        </w:rPr>
        <w:t>将胳膊</w:t>
      </w:r>
      <w:r>
        <w:t>与腿的运动抽象为一</w:t>
      </w:r>
      <w:r>
        <w:rPr>
          <w:rFonts w:hint="eastAsia"/>
        </w:rPr>
        <w:t>条线段</w:t>
      </w:r>
      <w:r>
        <w:t>以脖子和腰部为原点的</w:t>
      </w:r>
      <w:r>
        <w:rPr>
          <w:rFonts w:hint="eastAsia"/>
        </w:rPr>
        <w:t>简谐运动。将</w:t>
      </w:r>
      <w:r>
        <w:t>行走和奔跑的动作</w:t>
      </w:r>
      <w:r>
        <w:rPr>
          <w:rFonts w:hint="eastAsia"/>
        </w:rPr>
        <w:t>抽象</w:t>
      </w:r>
      <w:r>
        <w:t>为</w:t>
      </w:r>
      <w:r>
        <w:rPr>
          <w:rFonts w:hint="eastAsia"/>
        </w:rPr>
        <w:t>同一线段的角度随着</w:t>
      </w:r>
      <w:r>
        <w:t>时间</w:t>
      </w:r>
      <w:r>
        <w:rPr>
          <w:rFonts w:hint="eastAsia"/>
        </w:rPr>
        <w:t>而</w:t>
      </w:r>
      <w:r>
        <w:t>改变</w:t>
      </w:r>
      <w:r>
        <w:rPr>
          <w:rFonts w:hint="eastAsia"/>
        </w:rPr>
        <w:t>。</w:t>
      </w:r>
    </w:p>
    <w:p w:rsidR="00FD2968" w:rsidRDefault="00FD2968" w:rsidP="00FD2968">
      <w:pPr>
        <w:pStyle w:val="3"/>
      </w:pPr>
      <w:bookmarkStart w:id="11" w:name="_Toc416891390"/>
      <w:r>
        <w:rPr>
          <w:rFonts w:hint="eastAsia"/>
        </w:rPr>
        <w:t>代码</w:t>
      </w:r>
      <w:r>
        <w:t>实现</w:t>
      </w:r>
      <w:bookmarkEnd w:id="11"/>
    </w:p>
    <w:p w:rsidR="00FD2968" w:rsidRPr="00FE0318" w:rsidRDefault="00FD2968" w:rsidP="00FD2968">
      <w:pPr>
        <w:rPr>
          <w:rFonts w:hint="eastAsia"/>
        </w:rPr>
      </w:pPr>
      <w:r w:rsidRPr="00DE3D97">
        <w:rPr>
          <w:noProof/>
        </w:rPr>
        <w:drawing>
          <wp:inline distT="0" distB="0" distL="0" distR="0" wp14:anchorId="0562E8CA" wp14:editId="3E894A3A">
            <wp:extent cx="4572000" cy="2010656"/>
            <wp:effectExtent l="0" t="0" r="0" b="8890"/>
            <wp:docPr id="23" name="图片 23" descr="D:\study\大三下\计算机与网络体系结构2\assembly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大三下\计算机与网络体系结构2\assembly\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1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F8" w:rsidRDefault="001E0C1B" w:rsidP="00804B66">
      <w:pPr>
        <w:pStyle w:val="2"/>
      </w:pPr>
      <w:bookmarkStart w:id="12" w:name="_Toc416891391"/>
      <w:r>
        <w:rPr>
          <w:rFonts w:hint="eastAsia"/>
        </w:rPr>
        <w:t>狙击镜头</w:t>
      </w:r>
      <w:bookmarkEnd w:id="12"/>
    </w:p>
    <w:p w:rsidR="00CE1D1A" w:rsidRDefault="009D1C82" w:rsidP="009D1C82">
      <w:pPr>
        <w:pStyle w:val="3"/>
      </w:pPr>
      <w:bookmarkStart w:id="13" w:name="_Toc416891392"/>
      <w:r w:rsidRPr="009D1C82">
        <w:rPr>
          <w:rFonts w:hint="eastAsia"/>
        </w:rPr>
        <w:t>延迟到位</w:t>
      </w:r>
      <w:bookmarkEnd w:id="13"/>
    </w:p>
    <w:p w:rsidR="00DF7BC4" w:rsidRDefault="00DF7BC4" w:rsidP="00DF7BC4">
      <w:r>
        <w:rPr>
          <w:rFonts w:hint="eastAsia"/>
        </w:rPr>
        <w:t>每次刷新画面时均需要获取当前镜头位置和当前鼠标位置。新的镜头位置的计算方法如下：</w:t>
      </w:r>
    </w:p>
    <w:p w:rsidR="00DF7BC4" w:rsidRDefault="00DF7BC4" w:rsidP="00B06060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若鼠标</w:t>
      </w:r>
      <w:r>
        <w:rPr>
          <w:rFonts w:hint="eastAsia"/>
        </w:rPr>
        <w:t>x</w:t>
      </w:r>
      <w:r>
        <w:rPr>
          <w:rFonts w:hint="eastAsia"/>
        </w:rPr>
        <w:t>坐标（</w:t>
      </w:r>
      <w:r>
        <w:rPr>
          <w:rFonts w:hint="eastAsia"/>
        </w:rPr>
        <w:t>y</w:t>
      </w:r>
      <w:r>
        <w:rPr>
          <w:rFonts w:hint="eastAsia"/>
        </w:rPr>
        <w:t>坐标与</w:t>
      </w:r>
      <w:r>
        <w:rPr>
          <w:rFonts w:hint="eastAsia"/>
        </w:rPr>
        <w:t>x</w:t>
      </w:r>
      <w:r>
        <w:rPr>
          <w:rFonts w:hint="eastAsia"/>
        </w:rPr>
        <w:t>坐标的计算方法完全相同，以下省略</w:t>
      </w:r>
      <w:r>
        <w:rPr>
          <w:rFonts w:hint="eastAsia"/>
        </w:rPr>
        <w:t>y</w:t>
      </w:r>
      <w:r>
        <w:rPr>
          <w:rFonts w:hint="eastAsia"/>
        </w:rPr>
        <w:t>坐标）与镜头的</w:t>
      </w:r>
      <w:r>
        <w:rPr>
          <w:rFonts w:hint="eastAsia"/>
        </w:rPr>
        <w:t>x</w:t>
      </w:r>
      <w:r>
        <w:rPr>
          <w:rFonts w:hint="eastAsia"/>
        </w:rPr>
        <w:t>坐标相同，则新的镜头的</w:t>
      </w:r>
      <w:r>
        <w:rPr>
          <w:rFonts w:hint="eastAsia"/>
        </w:rPr>
        <w:t>x</w:t>
      </w:r>
      <w:r>
        <w:rPr>
          <w:rFonts w:hint="eastAsia"/>
        </w:rPr>
        <w:t>坐标就是鼠标的</w:t>
      </w:r>
      <w:r>
        <w:rPr>
          <w:rFonts w:hint="eastAsia"/>
        </w:rPr>
        <w:t>x</w:t>
      </w:r>
      <w:r>
        <w:rPr>
          <w:rFonts w:hint="eastAsia"/>
        </w:rPr>
        <w:t>坐标。</w:t>
      </w:r>
    </w:p>
    <w:p w:rsidR="00DF7BC4" w:rsidRDefault="00B06060" w:rsidP="00DF7BC4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若鼠标的</w:t>
      </w:r>
      <w:r>
        <w:rPr>
          <w:rFonts w:hint="eastAsia"/>
        </w:rPr>
        <w:t>x</w:t>
      </w:r>
      <w:r>
        <w:rPr>
          <w:rFonts w:hint="eastAsia"/>
        </w:rPr>
        <w:t>坐标与镜头的</w:t>
      </w:r>
      <w:r>
        <w:rPr>
          <w:rFonts w:hint="eastAsia"/>
        </w:rPr>
        <w:t>x</w:t>
      </w:r>
      <w:r>
        <w:rPr>
          <w:rFonts w:hint="eastAsia"/>
        </w:rPr>
        <w:t>坐标的距离</w:t>
      </w:r>
      <w:r>
        <w:rPr>
          <w:rFonts w:hint="eastAsia"/>
        </w:rPr>
        <w:t>d</w:t>
      </w:r>
      <w:r>
        <w:rPr>
          <w:rFonts w:hint="eastAsia"/>
        </w:rPr>
        <w:t>大于或等于</w:t>
      </w:r>
      <w:r>
        <w:rPr>
          <w:rFonts w:hint="eastAsia"/>
        </w:rPr>
        <w:t>10</w:t>
      </w:r>
      <w:r>
        <w:rPr>
          <w:rFonts w:hint="eastAsia"/>
        </w:rPr>
        <w:t>，则把镜头的</w:t>
      </w:r>
      <w:r>
        <w:rPr>
          <w:rFonts w:hint="eastAsia"/>
        </w:rPr>
        <w:t>x</w:t>
      </w:r>
      <w:r>
        <w:rPr>
          <w:rFonts w:hint="eastAsia"/>
        </w:rPr>
        <w:t>坐标向鼠标的</w:t>
      </w:r>
      <w:r>
        <w:rPr>
          <w:rFonts w:hint="eastAsia"/>
        </w:rPr>
        <w:t>x</w:t>
      </w:r>
      <w:r>
        <w:rPr>
          <w:rFonts w:hint="eastAsia"/>
        </w:rPr>
        <w:t>坐标移动</w:t>
      </w:r>
      <w:r>
        <w:rPr>
          <w:rFonts w:hint="eastAsia"/>
        </w:rPr>
        <w:t>d/10</w:t>
      </w:r>
      <w:r>
        <w:rPr>
          <w:rFonts w:hint="eastAsia"/>
        </w:rPr>
        <w:t>，此处的除法为整数除法。</w:t>
      </w:r>
    </w:p>
    <w:p w:rsidR="009D1C82" w:rsidRDefault="00B06060" w:rsidP="00DF7BC4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若鼠标的</w:t>
      </w:r>
      <w:r>
        <w:rPr>
          <w:rFonts w:hint="eastAsia"/>
        </w:rPr>
        <w:t>x</w:t>
      </w:r>
      <w:r>
        <w:rPr>
          <w:rFonts w:hint="eastAsia"/>
        </w:rPr>
        <w:t>坐标与镜头的</w:t>
      </w:r>
      <w:r>
        <w:rPr>
          <w:rFonts w:hint="eastAsia"/>
        </w:rPr>
        <w:t>x</w:t>
      </w:r>
      <w:r>
        <w:rPr>
          <w:rFonts w:hint="eastAsia"/>
        </w:rPr>
        <w:t>坐标的距离小于</w:t>
      </w:r>
      <w:r>
        <w:rPr>
          <w:rFonts w:hint="eastAsia"/>
        </w:rPr>
        <w:t>10</w:t>
      </w:r>
      <w:r>
        <w:rPr>
          <w:rFonts w:hint="eastAsia"/>
        </w:rPr>
        <w:t>且大于</w:t>
      </w:r>
      <w:r>
        <w:rPr>
          <w:rFonts w:hint="eastAsia"/>
        </w:rPr>
        <w:t>0</w:t>
      </w:r>
      <w:r>
        <w:rPr>
          <w:rFonts w:hint="eastAsia"/>
        </w:rPr>
        <w:t>，则把镜头的</w:t>
      </w:r>
      <w:r>
        <w:rPr>
          <w:rFonts w:hint="eastAsia"/>
        </w:rPr>
        <w:t>x</w:t>
      </w:r>
      <w:r>
        <w:rPr>
          <w:rFonts w:hint="eastAsia"/>
        </w:rPr>
        <w:t>坐标向鼠标的</w:t>
      </w:r>
      <w:r>
        <w:rPr>
          <w:rFonts w:hint="eastAsia"/>
        </w:rPr>
        <w:t>x</w:t>
      </w:r>
      <w:r>
        <w:rPr>
          <w:rFonts w:hint="eastAsia"/>
        </w:rPr>
        <w:t>坐标移动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D0BD2" w:rsidRDefault="00C34132" w:rsidP="00B64256">
      <w:pPr>
        <w:pStyle w:val="3"/>
      </w:pPr>
      <w:bookmarkStart w:id="14" w:name="_Toc416891393"/>
      <w:r w:rsidRPr="00C34132">
        <w:rPr>
          <w:rFonts w:hint="eastAsia"/>
        </w:rPr>
        <w:t>绘制鼠标过程</w:t>
      </w:r>
      <w:bookmarkEnd w:id="14"/>
    </w:p>
    <w:p w:rsidR="00C34132" w:rsidRDefault="00696504" w:rsidP="00C34132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62594CA" wp14:editId="1AC9F7D4">
                <wp:extent cx="4572000" cy="2666908"/>
                <wp:effectExtent l="0" t="0" r="209550" b="210185"/>
                <wp:docPr id="21" name="畫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" name="文字方塊 8"/>
                        <wps:cNvSpPr txBox="1"/>
                        <wps:spPr>
                          <a:xfrm>
                            <a:off x="904875" y="95250"/>
                            <a:ext cx="149542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504" w:rsidRPr="00835E09" w:rsidRDefault="00696504" w:rsidP="00696504">
                              <w:r w:rsidRPr="00835E09">
                                <w:rPr>
                                  <w:rFonts w:eastAsia="宋体" w:hint="eastAsia"/>
                                </w:rPr>
                                <w:t>截取画面缓冲区中的鼠标所在区域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字方塊 10"/>
                        <wps:cNvSpPr txBox="1"/>
                        <wps:spPr>
                          <a:xfrm>
                            <a:off x="371475" y="876301"/>
                            <a:ext cx="819149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504" w:rsidRDefault="00696504" w:rsidP="00696504">
                              <w:r w:rsidRPr="00835E09">
                                <w:rPr>
                                  <w:rFonts w:eastAsia="宋体" w:hint="eastAsia"/>
                                </w:rPr>
                                <w:t>放大区域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字方塊 11"/>
                        <wps:cNvSpPr txBox="1"/>
                        <wps:spPr>
                          <a:xfrm>
                            <a:off x="2028826" y="1009648"/>
                            <a:ext cx="1047750" cy="6096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504" w:rsidRDefault="00696504" w:rsidP="00696504">
                              <w:pPr>
                                <w:rPr>
                                  <w:lang w:eastAsia="zh-MO"/>
                                </w:rPr>
                              </w:pPr>
                              <w:r w:rsidRPr="00835E09">
                                <w:rPr>
                                  <w:rFonts w:eastAsia="宋体" w:hint="eastAsia"/>
                                </w:rPr>
                                <w:t>与图</w:t>
                              </w:r>
                              <w:r w:rsidRPr="00835E09">
                                <w:rPr>
                                  <w:rFonts w:eastAsia="宋体"/>
                                </w:rPr>
                                <w:t>2</w:t>
                              </w:r>
                              <w:r w:rsidRPr="00835E09">
                                <w:rPr>
                                  <w:rFonts w:eastAsia="宋体" w:hint="eastAsia"/>
                                </w:rPr>
                                <w:t>进行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 w:rsidRPr="00835E09">
                                <w:rPr>
                                  <w:rFonts w:eastAsia="宋体" w:hint="eastAsia"/>
                                </w:rPr>
                                <w:t>与</w:t>
                              </w:r>
                              <w:r>
                                <w:rPr>
                                  <w:rFonts w:hint="eastAsia"/>
                                </w:rPr>
                                <w:t>＂</w:t>
                              </w:r>
                              <w:r w:rsidRPr="00835E09">
                                <w:rPr>
                                  <w:rFonts w:eastAsia="宋体" w:hint="eastAsia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12"/>
                        <wps:cNvSpPr txBox="1"/>
                        <wps:spPr>
                          <a:xfrm>
                            <a:off x="361950" y="1457324"/>
                            <a:ext cx="1047750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504" w:rsidRDefault="00696504" w:rsidP="00696504">
                              <w:pPr>
                                <w:rPr>
                                  <w:lang w:eastAsia="zh-MO"/>
                                </w:rPr>
                              </w:pPr>
                              <w:r w:rsidRPr="00835E09">
                                <w:rPr>
                                  <w:rFonts w:eastAsia="宋体" w:hint="eastAsia"/>
                                </w:rPr>
                                <w:t>与图</w:t>
                              </w:r>
                              <w:r>
                                <w:rPr>
                                  <w:rFonts w:eastAsia="宋体"/>
                                </w:rPr>
                                <w:t>1</w:t>
                              </w:r>
                              <w:r w:rsidRPr="00835E09">
                                <w:rPr>
                                  <w:rFonts w:eastAsia="宋体" w:hint="eastAsia"/>
                                </w:rPr>
                                <w:t>进行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 w:rsidRPr="00835E09">
                                <w:rPr>
                                  <w:rFonts w:eastAsia="宋体" w:hint="eastAsia"/>
                                </w:rPr>
                                <w:t>与</w:t>
                              </w:r>
                              <w:r>
                                <w:rPr>
                                  <w:rFonts w:hint="eastAsia"/>
                                </w:rPr>
                                <w:t>＂</w:t>
                              </w:r>
                              <w:r w:rsidRPr="00835E09">
                                <w:rPr>
                                  <w:rFonts w:eastAsia="宋体" w:hint="eastAsia"/>
                                </w:rPr>
                                <w:t>操作</w:t>
                              </w:r>
                            </w:p>
                            <w:p w:rsidR="00696504" w:rsidRDefault="00696504" w:rsidP="00696504">
                              <w:pPr>
                                <w:rPr>
                                  <w:lang w:eastAsia="zh-M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字方塊 14"/>
                        <wps:cNvSpPr txBox="1"/>
                        <wps:spPr>
                          <a:xfrm>
                            <a:off x="857251" y="2276475"/>
                            <a:ext cx="10668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504" w:rsidRDefault="00696504" w:rsidP="00696504">
                              <w:pPr>
                                <w:rPr>
                                  <w:lang w:eastAsia="zh-MO"/>
                                </w:rPr>
                              </w:pPr>
                              <w:r w:rsidRPr="00835E09">
                                <w:rPr>
                                  <w:rFonts w:eastAsia="宋体" w:hint="eastAsia"/>
                                </w:rPr>
                                <w:t>两图进行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 w:rsidRPr="00835E09">
                                <w:rPr>
                                  <w:rFonts w:eastAsia="宋体" w:hint="eastAsia"/>
                                </w:rPr>
                                <w:t>或</w:t>
                              </w:r>
                              <w:r>
                                <w:rPr>
                                  <w:rFonts w:hint="eastAsia"/>
                                </w:rPr>
                                <w:t>＂</w:t>
                              </w:r>
                              <w:r w:rsidRPr="00835E09">
                                <w:rPr>
                                  <w:rFonts w:eastAsia="宋体" w:hint="eastAsia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字方塊 15"/>
                        <wps:cNvSpPr txBox="1"/>
                        <wps:spPr>
                          <a:xfrm>
                            <a:off x="3448050" y="2200274"/>
                            <a:ext cx="1285875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504" w:rsidRDefault="00696504" w:rsidP="00696504">
                              <w:r w:rsidRPr="00835E09">
                                <w:rPr>
                                  <w:rFonts w:eastAsia="宋体" w:hint="eastAsia"/>
                                </w:rPr>
                                <w:t>把结果复制到缓冲区相应区域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16"/>
                        <wps:cNvSpPr txBox="1"/>
                        <wps:spPr>
                          <a:xfrm>
                            <a:off x="3571874" y="1400175"/>
                            <a:ext cx="1190625" cy="352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504" w:rsidRDefault="00696504" w:rsidP="00696504">
                              <w:r w:rsidRPr="00835E09">
                                <w:rPr>
                                  <w:rFonts w:eastAsia="宋体" w:hint="eastAsia"/>
                                </w:rPr>
                                <w:t>绘制镜头图案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8"/>
                        <wps:cNvCnPr>
                          <a:stCxn id="1" idx="2"/>
                          <a:endCxn id="2" idx="0"/>
                        </wps:cNvCnPr>
                        <wps:spPr>
                          <a:xfrm flipH="1">
                            <a:off x="781050" y="733425"/>
                            <a:ext cx="871538" cy="142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單箭頭接點 19"/>
                        <wps:cNvCnPr>
                          <a:stCxn id="1" idx="2"/>
                          <a:endCxn id="4" idx="0"/>
                        </wps:cNvCnPr>
                        <wps:spPr>
                          <a:xfrm>
                            <a:off x="1652588" y="733425"/>
                            <a:ext cx="900113" cy="276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單箭頭接點 20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781050" y="1295401"/>
                            <a:ext cx="104775" cy="161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單箭頭接點 2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885825" y="2076449"/>
                            <a:ext cx="504826" cy="200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22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1390651" y="1619249"/>
                            <a:ext cx="1162050" cy="6572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單箭頭接點 24"/>
                        <wps:cNvCnPr>
                          <a:stCxn id="7" idx="3"/>
                          <a:endCxn id="10" idx="1"/>
                        </wps:cNvCnPr>
                        <wps:spPr>
                          <a:xfrm flipV="1">
                            <a:off x="1924051" y="2495549"/>
                            <a:ext cx="1523999" cy="76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單箭頭接點 25"/>
                        <wps:cNvCnPr>
                          <a:stCxn id="10" idx="0"/>
                          <a:endCxn id="13" idx="2"/>
                        </wps:cNvCnPr>
                        <wps:spPr>
                          <a:xfrm flipV="1">
                            <a:off x="4090988" y="1752598"/>
                            <a:ext cx="76199" cy="447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2594CA" id="畫布 7" o:spid="_x0000_s1030" editas="canvas" style="width:5in;height:210pt;mso-position-horizontal-relative:char;mso-position-vertical-relative:line" coordsize="45720,2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45720;height:26663;visibility:visible;mso-wrap-style:square">
                  <v:fill o:detectmouseclick="t"/>
                  <v:path o:connecttype="none"/>
                </v:shape>
                <v:shape id="文字方塊 8" o:spid="_x0000_s1032" type="#_x0000_t202" style="position:absolute;left:9048;top:952;width:14955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696504" w:rsidRPr="00835E09" w:rsidRDefault="00696504" w:rsidP="00696504">
                        <w:r w:rsidRPr="00835E09">
                          <w:rPr>
                            <w:rFonts w:eastAsia="宋体" w:hint="eastAsia"/>
                          </w:rPr>
                          <w:t>截取画面缓冲区中的鼠标所在区域</w:t>
                        </w:r>
                      </w:p>
                    </w:txbxContent>
                  </v:textbox>
                </v:shape>
                <v:shape id="文字方塊 10" o:spid="_x0000_s1033" type="#_x0000_t202" style="position:absolute;left:3714;top:8763;width:819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696504" w:rsidRDefault="00696504" w:rsidP="00696504">
                        <w:r w:rsidRPr="00835E09">
                          <w:rPr>
                            <w:rFonts w:eastAsia="宋体" w:hint="eastAsia"/>
                          </w:rPr>
                          <w:t>放大区域</w:t>
                        </w:r>
                      </w:p>
                    </w:txbxContent>
                  </v:textbox>
                </v:shape>
                <v:shape id="文字方塊 11" o:spid="_x0000_s1034" type="#_x0000_t202" style="position:absolute;left:20288;top:10096;width:10477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7aMEA&#10;AADaAAAADwAAAGRycy9kb3ducmV2LnhtbESPQWsCMRSE74X+h/CEXopmFRFZjSIF0XoRtQWPj81z&#10;s7h5WZKo6783guBxmJlvmOm8tbW4kg+VYwX9XgaCuHC64lLB32HZHYMIEVlj7ZgU3CnAfPb5McVc&#10;uxvv6LqPpUgQDjkqMDE2uZShMGQx9FxDnLyT8xZjkr6U2uMtwW0tB1k2khYrTgsGG/oxVJz3F6uA&#10;24GPI7MJB9eszr+rLR23/99KfXXaxQREpDa+w6/2WisYwvNKu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KO2jBAAAA2gAAAA8AAAAAAAAAAAAAAAAAmAIAAGRycy9kb3du&#10;cmV2LnhtbFBLBQYAAAAABAAEAPUAAACGAwAAAAA=&#10;" fillcolor="white [3201]" strokecolor="black [3213]" strokeweight=".5pt">
                  <v:textbox>
                    <w:txbxContent>
                      <w:p w:rsidR="00696504" w:rsidRDefault="00696504" w:rsidP="00696504">
                        <w:pPr>
                          <w:rPr>
                            <w:lang w:eastAsia="zh-MO"/>
                          </w:rPr>
                        </w:pPr>
                        <w:r w:rsidRPr="00835E09">
                          <w:rPr>
                            <w:rFonts w:eastAsia="宋体" w:hint="eastAsia"/>
                          </w:rPr>
                          <w:t>与图</w:t>
                        </w:r>
                        <w:r w:rsidRPr="00835E09">
                          <w:rPr>
                            <w:rFonts w:eastAsia="宋体"/>
                          </w:rPr>
                          <w:t>2</w:t>
                        </w:r>
                        <w:r w:rsidRPr="00835E09">
                          <w:rPr>
                            <w:rFonts w:eastAsia="宋体" w:hint="eastAsia"/>
                          </w:rPr>
                          <w:t>进行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 w:rsidRPr="00835E09">
                          <w:rPr>
                            <w:rFonts w:eastAsia="宋体" w:hint="eastAsia"/>
                          </w:rPr>
                          <w:t>与</w:t>
                        </w:r>
                        <w:r>
                          <w:rPr>
                            <w:rFonts w:hint="eastAsia"/>
                          </w:rPr>
                          <w:t>＂</w:t>
                        </w:r>
                        <w:r w:rsidRPr="00835E09">
                          <w:rPr>
                            <w:rFonts w:eastAsia="宋体" w:hint="eastAsia"/>
                          </w:rPr>
                          <w:t>操作</w:t>
                        </w:r>
                      </w:p>
                    </w:txbxContent>
                  </v:textbox>
                </v:shape>
                <v:shape id="文字方塊 12" o:spid="_x0000_s1035" type="#_x0000_t202" style="position:absolute;left:3619;top:14573;width:10478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96504" w:rsidRDefault="00696504" w:rsidP="00696504">
                        <w:pPr>
                          <w:rPr>
                            <w:lang w:eastAsia="zh-MO"/>
                          </w:rPr>
                        </w:pPr>
                        <w:r w:rsidRPr="00835E09">
                          <w:rPr>
                            <w:rFonts w:eastAsia="宋体" w:hint="eastAsia"/>
                          </w:rPr>
                          <w:t>与图</w:t>
                        </w:r>
                        <w:r>
                          <w:rPr>
                            <w:rFonts w:eastAsia="宋体"/>
                          </w:rPr>
                          <w:t>1</w:t>
                        </w:r>
                        <w:r w:rsidRPr="00835E09">
                          <w:rPr>
                            <w:rFonts w:eastAsia="宋体" w:hint="eastAsia"/>
                          </w:rPr>
                          <w:t>进行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 w:rsidRPr="00835E09">
                          <w:rPr>
                            <w:rFonts w:eastAsia="宋体" w:hint="eastAsia"/>
                          </w:rPr>
                          <w:t>与</w:t>
                        </w:r>
                        <w:r>
                          <w:rPr>
                            <w:rFonts w:hint="eastAsia"/>
                          </w:rPr>
                          <w:t>＂</w:t>
                        </w:r>
                        <w:r w:rsidRPr="00835E09">
                          <w:rPr>
                            <w:rFonts w:eastAsia="宋体" w:hint="eastAsia"/>
                          </w:rPr>
                          <w:t>操作</w:t>
                        </w:r>
                      </w:p>
                      <w:p w:rsidR="00696504" w:rsidRDefault="00696504" w:rsidP="00696504">
                        <w:pPr>
                          <w:rPr>
                            <w:lang w:eastAsia="zh-MO"/>
                          </w:rPr>
                        </w:pPr>
                      </w:p>
                    </w:txbxContent>
                  </v:textbox>
                </v:shape>
                <v:shape id="文字方塊 14" o:spid="_x0000_s1036" type="#_x0000_t202" style="position:absolute;left:8572;top:22764;width:10668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696504" w:rsidRDefault="00696504" w:rsidP="00696504">
                        <w:pPr>
                          <w:rPr>
                            <w:lang w:eastAsia="zh-MO"/>
                          </w:rPr>
                        </w:pPr>
                        <w:r w:rsidRPr="00835E09">
                          <w:rPr>
                            <w:rFonts w:eastAsia="宋体" w:hint="eastAsia"/>
                          </w:rPr>
                          <w:t>两图进行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 w:rsidRPr="00835E09">
                          <w:rPr>
                            <w:rFonts w:eastAsia="宋体" w:hint="eastAsia"/>
                          </w:rPr>
                          <w:t>或</w:t>
                        </w:r>
                        <w:r>
                          <w:rPr>
                            <w:rFonts w:hint="eastAsia"/>
                          </w:rPr>
                          <w:t>＂</w:t>
                        </w:r>
                        <w:r w:rsidRPr="00835E09">
                          <w:rPr>
                            <w:rFonts w:eastAsia="宋体" w:hint="eastAsia"/>
                          </w:rPr>
                          <w:t>操作</w:t>
                        </w:r>
                      </w:p>
                    </w:txbxContent>
                  </v:textbox>
                </v:shape>
                <v:shape id="文字方塊 15" o:spid="_x0000_s1037" type="#_x0000_t202" style="position:absolute;left:34480;top:22002;width:12859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696504" w:rsidRDefault="00696504" w:rsidP="00696504">
                        <w:r w:rsidRPr="00835E09">
                          <w:rPr>
                            <w:rFonts w:eastAsia="宋体" w:hint="eastAsia"/>
                          </w:rPr>
                          <w:t>把结果复制到缓冲区相应区域</w:t>
                        </w:r>
                      </w:p>
                    </w:txbxContent>
                  </v:textbox>
                </v:shape>
                <v:shape id="文字方塊 16" o:spid="_x0000_s1038" type="#_x0000_t202" style="position:absolute;left:35718;top:14001;width:1190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696504" w:rsidRDefault="00696504" w:rsidP="00696504">
                        <w:r w:rsidRPr="00835E09">
                          <w:rPr>
                            <w:rFonts w:eastAsia="宋体" w:hint="eastAsia"/>
                          </w:rPr>
                          <w:t>绘制镜头图案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8" o:spid="_x0000_s1039" type="#_x0000_t32" style="position:absolute;left:7810;top:7334;width:8715;height:1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shape id="直線單箭頭接點 19" o:spid="_x0000_s1040" type="#_x0000_t32" style="position:absolute;left:16525;top:7334;width:9002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直線單箭頭接點 20" o:spid="_x0000_s1041" type="#_x0000_t32" style="position:absolute;left:7810;top:12954;width:1048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直線單箭頭接點 21" o:spid="_x0000_s1042" type="#_x0000_t32" style="position:absolute;left:8858;top:20764;width:5048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直線單箭頭接點 22" o:spid="_x0000_s1043" type="#_x0000_t32" style="position:absolute;left:13906;top:16192;width:11621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DEs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Cqu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MMSxAAAANsAAAAPAAAAAAAAAAAA&#10;AAAAAKECAABkcnMvZG93bnJldi54bWxQSwUGAAAAAAQABAD5AAAAkgMAAAAA&#10;" strokecolor="black [3200]" strokeweight=".5pt">
                  <v:stroke endarrow="block" joinstyle="miter"/>
                </v:shape>
                <v:shape id="直線單箭頭接點 24" o:spid="_x0000_s1044" type="#_x0000_t32" style="position:absolute;left:19240;top:24955;width:15240;height: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直線單箭頭接點 25" o:spid="_x0000_s1045" type="#_x0000_t32" style="position:absolute;left:40909;top:17525;width:762;height:4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C5A89" w:rsidRDefault="00C964E5" w:rsidP="00C34132">
      <w:r>
        <w:rPr>
          <w:noProof/>
        </w:rPr>
        <w:drawing>
          <wp:inline distT="0" distB="0" distL="0" distR="0" wp14:anchorId="618C35DF" wp14:editId="5AFB882C">
            <wp:extent cx="2228850" cy="2228850"/>
            <wp:effectExtent l="0" t="0" r="0" b="0"/>
            <wp:docPr id="30" name="圖片 1" descr="D:\Documents\Github\Sniper\RES\mask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Sniper\RES\mask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4DF26" wp14:editId="00416031">
            <wp:extent cx="2200275" cy="2200275"/>
            <wp:effectExtent l="0" t="0" r="9525" b="9525"/>
            <wp:docPr id="31" name="圖片 2" descr="D:\Documents\Github\Sniper\RES\mask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Sniper\RES\mask2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11" w:rsidRPr="00C34132" w:rsidRDefault="00990111" w:rsidP="00C34132">
      <w:r>
        <w:t>图</w:t>
      </w:r>
      <w:r>
        <w:t xml:space="preserve">1                                                                </w:t>
      </w:r>
      <w:r>
        <w:t>图</w:t>
      </w:r>
      <w:r>
        <w:t>2</w:t>
      </w:r>
    </w:p>
    <w:p w:rsidR="00CE1D1A" w:rsidRDefault="001D402A" w:rsidP="00A97F67">
      <w:pPr>
        <w:pStyle w:val="1"/>
      </w:pPr>
      <w:bookmarkStart w:id="15" w:name="_Toc416891394"/>
      <w:r>
        <w:rPr>
          <w:rFonts w:hint="eastAsia"/>
        </w:rPr>
        <w:t>组员分工</w:t>
      </w:r>
      <w:bookmarkEnd w:id="15"/>
    </w:p>
    <w:p w:rsidR="001D0430" w:rsidRDefault="007335D5" w:rsidP="001D0430">
      <w:r>
        <w:t>张凯：</w:t>
      </w:r>
      <w:r w:rsidR="00CE747F">
        <w:t>游戏逻辑</w:t>
      </w:r>
    </w:p>
    <w:p w:rsidR="007335D5" w:rsidRDefault="007335D5" w:rsidP="001D0430">
      <w:r>
        <w:t>王安琪：</w:t>
      </w:r>
      <w:r w:rsidR="00A81FF1">
        <w:t>人物绘制</w:t>
      </w:r>
    </w:p>
    <w:p w:rsidR="007335D5" w:rsidRDefault="007335D5" w:rsidP="001D0430">
      <w:r>
        <w:t>傅展昇：</w:t>
      </w:r>
      <w:r w:rsidR="00CC191D">
        <w:t>狙击镜头</w:t>
      </w:r>
      <w:r w:rsidR="00E87504">
        <w:t>，界面切换</w:t>
      </w:r>
    </w:p>
    <w:p w:rsidR="00A42E1E" w:rsidRDefault="00855776" w:rsidP="00855776">
      <w:pPr>
        <w:pStyle w:val="1"/>
      </w:pPr>
      <w:bookmarkStart w:id="16" w:name="_Toc416891395"/>
      <w:r>
        <w:rPr>
          <w:rFonts w:hint="eastAsia"/>
        </w:rPr>
        <w:lastRenderedPageBreak/>
        <w:t>伦理声明</w:t>
      </w:r>
      <w:bookmarkEnd w:id="16"/>
    </w:p>
    <w:p w:rsidR="00855776" w:rsidRPr="00855776" w:rsidRDefault="001F6A01" w:rsidP="00855776">
      <w:pPr>
        <w:rPr>
          <w:rFonts w:hint="eastAsia"/>
        </w:rPr>
      </w:pPr>
      <w:r>
        <w:t>本游戏中的情景</w:t>
      </w:r>
      <w:r w:rsidR="007E6EBE">
        <w:t>并</w:t>
      </w:r>
      <w:r>
        <w:t>不代表</w:t>
      </w:r>
      <w:r w:rsidR="00913333">
        <w:t>我们支持</w:t>
      </w:r>
      <w:r w:rsidR="00DB574E">
        <w:t>现实社会中的暴力行为</w:t>
      </w:r>
      <w:r w:rsidR="00F2451F">
        <w:t>，</w:t>
      </w:r>
      <w:r w:rsidR="00082299">
        <w:t>请在现实社会中遵守法律法规。</w:t>
      </w:r>
    </w:p>
    <w:p w:rsidR="00E90A7D" w:rsidRDefault="00CE4B18" w:rsidP="00E90A7D">
      <w:pPr>
        <w:pStyle w:val="1"/>
      </w:pPr>
      <w:bookmarkStart w:id="17" w:name="_Toc416891396"/>
      <w:r>
        <w:rPr>
          <w:rFonts w:hint="eastAsia"/>
        </w:rPr>
        <w:t>致谢</w:t>
      </w:r>
      <w:bookmarkEnd w:id="17"/>
    </w:p>
    <w:p w:rsidR="007A524A" w:rsidRPr="00CE4B18" w:rsidRDefault="004F3AB0" w:rsidP="00CE4B18">
      <w:pPr>
        <w:rPr>
          <w:rFonts w:hint="eastAsia"/>
        </w:rPr>
      </w:pPr>
      <w:r>
        <w:t>感谢</w:t>
      </w:r>
      <w:r w:rsidR="00161C90">
        <w:t>老师与助教在汇编课程</w:t>
      </w:r>
      <w:r w:rsidR="00E677F8">
        <w:t>教学中的辛苦工作。</w:t>
      </w:r>
      <w:r w:rsidR="00354522">
        <w:t>本次小组作业使我们深入了解了</w:t>
      </w:r>
      <w:r w:rsidR="00354522">
        <w:t>Windows API</w:t>
      </w:r>
      <w:r w:rsidR="00354522">
        <w:t>，</w:t>
      </w:r>
      <w:r w:rsidR="00890895">
        <w:t>并极大的提高了我们的汇编编程能力。</w:t>
      </w:r>
      <w:bookmarkStart w:id="18" w:name="_GoBack"/>
      <w:bookmarkEnd w:id="18"/>
    </w:p>
    <w:sectPr w:rsidR="007A524A" w:rsidRPr="00CE4B18">
      <w:footerReference w:type="default" r:id="rId14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671" w:rsidRDefault="00131671">
      <w:pPr>
        <w:spacing w:line="240" w:lineRule="auto"/>
      </w:pPr>
      <w:r>
        <w:separator/>
      </w:r>
    </w:p>
  </w:endnote>
  <w:endnote w:type="continuationSeparator" w:id="0">
    <w:p w:rsidR="00131671" w:rsidRDefault="00131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FF1" w:rsidRDefault="00082DC1">
    <w:pPr>
      <w:pStyle w:val="ab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5FF1" w:rsidRDefault="00082DC1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345AE5" w:rsidRPr="00345AE5">
                            <w:rPr>
                              <w:rStyle w:val="ac"/>
                              <w:noProof/>
                              <w:lang w:val="zh-CN"/>
                            </w:rPr>
                            <w:t>4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46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9C5FF1" w:rsidRDefault="00082DC1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345AE5" w:rsidRPr="00345AE5">
                      <w:rPr>
                        <w:rStyle w:val="ac"/>
                        <w:noProof/>
                        <w:lang w:val="zh-CN"/>
                      </w:rPr>
                      <w:t>4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671" w:rsidRDefault="00131671">
      <w:pPr>
        <w:spacing w:line="240" w:lineRule="auto"/>
      </w:pPr>
      <w:r>
        <w:separator/>
      </w:r>
    </w:p>
  </w:footnote>
  <w:footnote w:type="continuationSeparator" w:id="0">
    <w:p w:rsidR="00131671" w:rsidRDefault="001316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206D3C90"/>
    <w:multiLevelType w:val="hybridMultilevel"/>
    <w:tmpl w:val="6AEC490E"/>
    <w:lvl w:ilvl="0" w:tplc="064E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C0"/>
    <w:rsid w:val="00010A98"/>
    <w:rsid w:val="000247C8"/>
    <w:rsid w:val="00025DD4"/>
    <w:rsid w:val="000413D1"/>
    <w:rsid w:val="0006355F"/>
    <w:rsid w:val="00082299"/>
    <w:rsid w:val="00082DC1"/>
    <w:rsid w:val="0008653D"/>
    <w:rsid w:val="000C770E"/>
    <w:rsid w:val="000E07E2"/>
    <w:rsid w:val="00101459"/>
    <w:rsid w:val="00131671"/>
    <w:rsid w:val="00161C90"/>
    <w:rsid w:val="00166171"/>
    <w:rsid w:val="00184ECA"/>
    <w:rsid w:val="00186EA5"/>
    <w:rsid w:val="00187445"/>
    <w:rsid w:val="00193D69"/>
    <w:rsid w:val="001C1481"/>
    <w:rsid w:val="001C14D6"/>
    <w:rsid w:val="001C200F"/>
    <w:rsid w:val="001D0430"/>
    <w:rsid w:val="001D402A"/>
    <w:rsid w:val="001E0C1B"/>
    <w:rsid w:val="001E5513"/>
    <w:rsid w:val="001F6A01"/>
    <w:rsid w:val="002276FE"/>
    <w:rsid w:val="00234F8B"/>
    <w:rsid w:val="002402E8"/>
    <w:rsid w:val="002621DE"/>
    <w:rsid w:val="002622D7"/>
    <w:rsid w:val="00274F1C"/>
    <w:rsid w:val="00292C69"/>
    <w:rsid w:val="002C535A"/>
    <w:rsid w:val="00317911"/>
    <w:rsid w:val="00345AE5"/>
    <w:rsid w:val="00354522"/>
    <w:rsid w:val="00356B2E"/>
    <w:rsid w:val="0036418B"/>
    <w:rsid w:val="0039779A"/>
    <w:rsid w:val="003A0879"/>
    <w:rsid w:val="003A2D77"/>
    <w:rsid w:val="003B70F3"/>
    <w:rsid w:val="003D0CF6"/>
    <w:rsid w:val="003E3EB8"/>
    <w:rsid w:val="003F0CF8"/>
    <w:rsid w:val="003F2E5A"/>
    <w:rsid w:val="004043FA"/>
    <w:rsid w:val="00445E87"/>
    <w:rsid w:val="00461BBE"/>
    <w:rsid w:val="00466F7D"/>
    <w:rsid w:val="00472490"/>
    <w:rsid w:val="004A25EF"/>
    <w:rsid w:val="004D482C"/>
    <w:rsid w:val="004E78F3"/>
    <w:rsid w:val="004E7EFD"/>
    <w:rsid w:val="004F3AB0"/>
    <w:rsid w:val="005106B2"/>
    <w:rsid w:val="00512002"/>
    <w:rsid w:val="005348BD"/>
    <w:rsid w:val="0055086C"/>
    <w:rsid w:val="00556E3B"/>
    <w:rsid w:val="005877FE"/>
    <w:rsid w:val="005D092E"/>
    <w:rsid w:val="005D3942"/>
    <w:rsid w:val="005F3D39"/>
    <w:rsid w:val="00614699"/>
    <w:rsid w:val="00630E62"/>
    <w:rsid w:val="006443F6"/>
    <w:rsid w:val="0065052A"/>
    <w:rsid w:val="006745C3"/>
    <w:rsid w:val="00696504"/>
    <w:rsid w:val="006A4684"/>
    <w:rsid w:val="006D4986"/>
    <w:rsid w:val="007335D5"/>
    <w:rsid w:val="00736D09"/>
    <w:rsid w:val="00751743"/>
    <w:rsid w:val="007A524A"/>
    <w:rsid w:val="007C708D"/>
    <w:rsid w:val="007E6EBE"/>
    <w:rsid w:val="00804B66"/>
    <w:rsid w:val="00807CB4"/>
    <w:rsid w:val="00810E17"/>
    <w:rsid w:val="00816517"/>
    <w:rsid w:val="00821D85"/>
    <w:rsid w:val="0084593B"/>
    <w:rsid w:val="00855776"/>
    <w:rsid w:val="00890895"/>
    <w:rsid w:val="00895B25"/>
    <w:rsid w:val="008C2B67"/>
    <w:rsid w:val="008E6549"/>
    <w:rsid w:val="008E67C7"/>
    <w:rsid w:val="009037B8"/>
    <w:rsid w:val="0090598E"/>
    <w:rsid w:val="0090749C"/>
    <w:rsid w:val="00913333"/>
    <w:rsid w:val="0094310B"/>
    <w:rsid w:val="00943690"/>
    <w:rsid w:val="009707D1"/>
    <w:rsid w:val="009831DC"/>
    <w:rsid w:val="00990111"/>
    <w:rsid w:val="0099590A"/>
    <w:rsid w:val="009C5FF1"/>
    <w:rsid w:val="009D1C82"/>
    <w:rsid w:val="00A14432"/>
    <w:rsid w:val="00A42E1E"/>
    <w:rsid w:val="00A81FF1"/>
    <w:rsid w:val="00A97F67"/>
    <w:rsid w:val="00AB3875"/>
    <w:rsid w:val="00AC4F4A"/>
    <w:rsid w:val="00AC51C2"/>
    <w:rsid w:val="00AD3B49"/>
    <w:rsid w:val="00B06060"/>
    <w:rsid w:val="00B06F4F"/>
    <w:rsid w:val="00B26943"/>
    <w:rsid w:val="00B473CD"/>
    <w:rsid w:val="00B64256"/>
    <w:rsid w:val="00BA1B44"/>
    <w:rsid w:val="00BB0AC4"/>
    <w:rsid w:val="00BE0C5C"/>
    <w:rsid w:val="00C34132"/>
    <w:rsid w:val="00C71A86"/>
    <w:rsid w:val="00C77A40"/>
    <w:rsid w:val="00C86154"/>
    <w:rsid w:val="00C964E5"/>
    <w:rsid w:val="00CC0286"/>
    <w:rsid w:val="00CC191D"/>
    <w:rsid w:val="00CC5A89"/>
    <w:rsid w:val="00CD01EF"/>
    <w:rsid w:val="00CD0BD2"/>
    <w:rsid w:val="00CE1D1A"/>
    <w:rsid w:val="00CE4B18"/>
    <w:rsid w:val="00CE747F"/>
    <w:rsid w:val="00CF4470"/>
    <w:rsid w:val="00D47A3F"/>
    <w:rsid w:val="00D55DD6"/>
    <w:rsid w:val="00D74896"/>
    <w:rsid w:val="00D83963"/>
    <w:rsid w:val="00DB574E"/>
    <w:rsid w:val="00DD59FB"/>
    <w:rsid w:val="00DE446C"/>
    <w:rsid w:val="00DE76E7"/>
    <w:rsid w:val="00DF7BC4"/>
    <w:rsid w:val="00E02358"/>
    <w:rsid w:val="00E141AD"/>
    <w:rsid w:val="00E5377F"/>
    <w:rsid w:val="00E61DBE"/>
    <w:rsid w:val="00E677F8"/>
    <w:rsid w:val="00E81BB5"/>
    <w:rsid w:val="00E85992"/>
    <w:rsid w:val="00E87504"/>
    <w:rsid w:val="00E904A3"/>
    <w:rsid w:val="00E90A7D"/>
    <w:rsid w:val="00E973C7"/>
    <w:rsid w:val="00ED66E8"/>
    <w:rsid w:val="00EF5EC1"/>
    <w:rsid w:val="00F03BC3"/>
    <w:rsid w:val="00F065EE"/>
    <w:rsid w:val="00F2451F"/>
    <w:rsid w:val="00F364C0"/>
    <w:rsid w:val="00F44F40"/>
    <w:rsid w:val="00F53CCA"/>
    <w:rsid w:val="00F62C7F"/>
    <w:rsid w:val="00F83F47"/>
    <w:rsid w:val="00FD2968"/>
    <w:rsid w:val="00FD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139405-89B9-49B6-B1DA-84D6BEAA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">
    <w:name w:val="heading 1"/>
    <w:basedOn w:val="a1"/>
    <w:next w:val="a1"/>
    <w:link w:val="1Char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paragraph" w:styleId="af2">
    <w:name w:val="List Paragraph"/>
    <w:basedOn w:val="a1"/>
    <w:uiPriority w:val="34"/>
    <w:unhideWhenUsed/>
    <w:qFormat/>
    <w:rsid w:val="00B06060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FD46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eastAsiaTheme="majorEastAsia"/>
      <w:b w:val="0"/>
      <w:bCs w:val="0"/>
      <w:caps w:val="0"/>
      <w:color w:val="872D4D" w:themeColor="accent1" w:themeShade="BF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D46B4"/>
  </w:style>
  <w:style w:type="paragraph" w:styleId="20">
    <w:name w:val="toc 2"/>
    <w:basedOn w:val="a1"/>
    <w:next w:val="a1"/>
    <w:autoRedefine/>
    <w:uiPriority w:val="39"/>
    <w:unhideWhenUsed/>
    <w:rsid w:val="00FD46B4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FD46B4"/>
    <w:pPr>
      <w:ind w:leftChars="400" w:left="840"/>
    </w:pPr>
  </w:style>
  <w:style w:type="character" w:styleId="af3">
    <w:name w:val="Hyperlink"/>
    <w:basedOn w:val="a2"/>
    <w:uiPriority w:val="99"/>
    <w:unhideWhenUsed/>
    <w:rsid w:val="00FD46B4"/>
    <w:rPr>
      <w:color w:val="872D4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75;\AppData\Roaming\Microsoft\Templates\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065EFF3D23466D907A70DAC4C4AE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87B750-FEA8-4863-BCC0-27E363E6EB98}"/>
      </w:docPartPr>
      <w:docPartBody>
        <w:p w:rsidR="00E00F08" w:rsidRDefault="00FC7B91">
          <w:pPr>
            <w:pStyle w:val="8A065EFF3D23466D907A70DAC4C4AE4F"/>
          </w:pPr>
          <w:r>
            <w:rPr>
              <w:lang w:val="zh-CN"/>
            </w:rPr>
            <w:t>[</w:t>
          </w:r>
          <w:r>
            <w:rPr>
              <w:lang w:val="zh-CN"/>
            </w:rPr>
            <w:t>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E8A78C1601424D4B9446B02BB18C95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2F5C2B-244C-4B15-A082-549D9022A581}"/>
      </w:docPartPr>
      <w:docPartBody>
        <w:p w:rsidR="00E00F08" w:rsidRDefault="00FC7B91">
          <w:pPr>
            <w:pStyle w:val="E8A78C1601424D4B9446B02BB18C9534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284AF67A75AA43739C3E1E401C87A4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834FDE-3B9C-4482-88D3-0F5F23154F65}"/>
      </w:docPartPr>
      <w:docPartBody>
        <w:p w:rsidR="00E00F08" w:rsidRDefault="00FC7B91">
          <w:pPr>
            <w:pStyle w:val="284AF67A75AA43739C3E1E401C87A425"/>
          </w:pPr>
          <w:r>
            <w:rPr>
              <w:lang w:val="zh-CN"/>
            </w:rPr>
            <w:t>[</w:t>
          </w:r>
          <w:r>
            <w:rPr>
              <w:lang w:val="zh-CN"/>
            </w:rPr>
            <w:t>教师姓名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2"/>
    <w:rsid w:val="007F5D2B"/>
    <w:rsid w:val="00A02026"/>
    <w:rsid w:val="00AE1E52"/>
    <w:rsid w:val="00E00F08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065EFF3D23466D907A70DAC4C4AE4F">
    <w:name w:val="8A065EFF3D23466D907A70DAC4C4AE4F"/>
    <w:pPr>
      <w:widowControl w:val="0"/>
      <w:jc w:val="both"/>
    </w:pPr>
  </w:style>
  <w:style w:type="paragraph" w:customStyle="1" w:styleId="E8A78C1601424D4B9446B02BB18C9534">
    <w:name w:val="E8A78C1601424D4B9446B02BB18C9534"/>
    <w:pPr>
      <w:widowControl w:val="0"/>
      <w:jc w:val="both"/>
    </w:pPr>
  </w:style>
  <w:style w:type="paragraph" w:customStyle="1" w:styleId="284AF67A75AA43739C3E1E401C87A425">
    <w:name w:val="284AF67A75AA43739C3E1E401C87A425"/>
    <w:pPr>
      <w:widowControl w:val="0"/>
      <w:jc w:val="both"/>
    </w:pPr>
  </w:style>
  <w:style w:type="paragraph" w:customStyle="1" w:styleId="769BF320BBB24F4F96AE74A3F46F3700">
    <w:name w:val="769BF320BBB24F4F96AE74A3F46F3700"/>
    <w:rsid w:val="00AE1E5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FAC896-A3ED-4334-9CE0-6EE03865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学生报告.dotx</Template>
  <TotalTime>85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傅展昇</Manager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Sniper游戏设计报告</dc:title>
  <dc:creator>张凯</dc:creator>
  <cp:keywords>王安琪</cp:keywords>
  <cp:lastModifiedBy>张凯</cp:lastModifiedBy>
  <cp:revision>154</cp:revision>
  <cp:lastPrinted>2012-09-04T22:21:00Z</cp:lastPrinted>
  <dcterms:created xsi:type="dcterms:W3CDTF">2015-04-12T07:06:00Z</dcterms:created>
  <dcterms:modified xsi:type="dcterms:W3CDTF">2015-04-15T12:01:00Z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